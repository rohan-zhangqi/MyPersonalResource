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35" w:rsidRPr="00AE4016" w:rsidRDefault="00992F35" w:rsidP="00992F35">
      <w:pPr>
        <w:widowControl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AE4016">
        <w:rPr>
          <w:rFonts w:ascii="宋体" w:eastAsia="宋体" w:hAnsi="宋体" w:cs="宋体" w:hint="eastAsia"/>
          <w:b/>
          <w:kern w:val="0"/>
          <w:sz w:val="32"/>
          <w:szCs w:val="32"/>
        </w:rPr>
        <w:t>杭州电信mini厅政企补录信息操作手册</w:t>
      </w:r>
    </w:p>
    <w:p w:rsidR="00992F35" w:rsidRPr="00841842" w:rsidRDefault="00992F35" w:rsidP="00992F3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841842">
        <w:rPr>
          <w:rFonts w:asciiTheme="majorEastAsia" w:eastAsiaTheme="majorEastAsia" w:hAnsiTheme="majorEastAsia" w:cs="宋体" w:hint="eastAsia"/>
          <w:kern w:val="0"/>
          <w:szCs w:val="21"/>
        </w:rPr>
        <w:t>补录入口地址：</w:t>
      </w:r>
    </w:p>
    <w:p w:rsidR="00FD7E61" w:rsidRDefault="00FD7E61" w:rsidP="00992F35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  <w:r w:rsidRPr="00841842">
        <w:rPr>
          <w:rFonts w:asciiTheme="majorEastAsia" w:eastAsiaTheme="majorEastAsia" w:hAnsiTheme="majorEastAsia" w:cs="宋体" w:hint="eastAsia"/>
          <w:kern w:val="0"/>
          <w:szCs w:val="21"/>
        </w:rPr>
        <w:t>杭州电信mini</w:t>
      </w:r>
      <w:proofErr w:type="gramStart"/>
      <w:r w:rsidRPr="00841842">
        <w:rPr>
          <w:rFonts w:asciiTheme="majorEastAsia" w:eastAsiaTheme="majorEastAsia" w:hAnsiTheme="majorEastAsia" w:cs="宋体" w:hint="eastAsia"/>
          <w:kern w:val="0"/>
          <w:szCs w:val="21"/>
        </w:rPr>
        <w:t>厅电脑</w:t>
      </w:r>
      <w:proofErr w:type="gramEnd"/>
      <w:r w:rsidRPr="00841842">
        <w:rPr>
          <w:rFonts w:asciiTheme="majorEastAsia" w:eastAsiaTheme="majorEastAsia" w:hAnsiTheme="majorEastAsia" w:cs="宋体" w:hint="eastAsia"/>
          <w:kern w:val="0"/>
          <w:szCs w:val="21"/>
        </w:rPr>
        <w:t>版：</w:t>
      </w:r>
      <w:hyperlink r:id="rId8" w:history="1">
        <w:r w:rsidRPr="00841842">
          <w:rPr>
            <w:rFonts w:asciiTheme="majorEastAsia" w:eastAsiaTheme="majorEastAsia" w:hAnsiTheme="majorEastAsia"/>
            <w:szCs w:val="21"/>
          </w:rPr>
          <w:t>http://zj.189.cn/zjpr/m</w:t>
        </w:r>
        <w:r w:rsidRPr="00841842">
          <w:rPr>
            <w:rFonts w:asciiTheme="majorEastAsia" w:eastAsiaTheme="majorEastAsia" w:hAnsiTheme="majorEastAsia"/>
            <w:szCs w:val="21"/>
          </w:rPr>
          <w:t>i</w:t>
        </w:r>
        <w:r w:rsidRPr="00841842">
          <w:rPr>
            <w:rFonts w:asciiTheme="majorEastAsia" w:eastAsiaTheme="majorEastAsia" w:hAnsiTheme="majorEastAsia"/>
            <w:szCs w:val="21"/>
          </w:rPr>
          <w:t>ni/login/index.html?truenexturl=zjpr/mini/mini_tongyong/mini_index.html?parentid=31140229</w:t>
        </w:r>
      </w:hyperlink>
    </w:p>
    <w:p w:rsidR="00AE4016" w:rsidRPr="00841842" w:rsidRDefault="00AE4016" w:rsidP="00992F35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（按住Ctrl并单击即可直接访问连接）</w:t>
      </w:r>
    </w:p>
    <w:p w:rsidR="00B33B40" w:rsidRPr="00841842" w:rsidRDefault="00FD7E61" w:rsidP="00FD7E61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41842">
        <w:rPr>
          <w:rFonts w:asciiTheme="majorEastAsia" w:eastAsiaTheme="majorEastAsia" w:hAnsiTheme="majorEastAsia" w:cs="宋体" w:hint="eastAsia"/>
          <w:kern w:val="0"/>
          <w:szCs w:val="21"/>
        </w:rPr>
        <w:t>杭州电信mini厅手机</w:t>
      </w:r>
      <w:r w:rsidR="00992F35" w:rsidRPr="00841842">
        <w:rPr>
          <w:rFonts w:asciiTheme="majorEastAsia" w:eastAsiaTheme="majorEastAsia" w:hAnsiTheme="majorEastAsia" w:cs="宋体" w:hint="eastAsia"/>
          <w:kern w:val="0"/>
          <w:szCs w:val="21"/>
        </w:rPr>
        <w:t>版：</w:t>
      </w:r>
      <w:hyperlink r:id="rId9" w:history="1">
        <w:r w:rsidR="00992F35" w:rsidRPr="00841842">
          <w:rPr>
            <w:rFonts w:asciiTheme="majorEastAsia" w:eastAsiaTheme="majorEastAsia" w:hAnsiTheme="majorEastAsia" w:hint="eastAsia"/>
            <w:szCs w:val="21"/>
          </w:rPr>
          <w:t>http://wapzj.189.cn/mini/minilogin/mini_login.whtml?nextUrl=http://wapzj.189.cn/mini/minihome/mini_index.whtml?parentid=33156336</w:t>
        </w:r>
      </w:hyperlink>
    </w:p>
    <w:p w:rsidR="00992F35" w:rsidRPr="00841842" w:rsidRDefault="00992F35" w:rsidP="00992F3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841842">
        <w:rPr>
          <w:rFonts w:asciiTheme="majorEastAsia" w:eastAsiaTheme="majorEastAsia" w:hAnsiTheme="majorEastAsia" w:hint="eastAsia"/>
          <w:szCs w:val="21"/>
        </w:rPr>
        <w:t>用户补录流程：</w:t>
      </w:r>
    </w:p>
    <w:p w:rsidR="008F68FC" w:rsidRPr="00841842" w:rsidRDefault="008F68FC" w:rsidP="008F68F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41842">
        <w:rPr>
          <w:rFonts w:asciiTheme="majorEastAsia" w:eastAsiaTheme="majorEastAsia" w:hAnsiTheme="majorEastAsia" w:hint="eastAsia"/>
          <w:szCs w:val="21"/>
        </w:rPr>
        <w:t>PC版：</w:t>
      </w:r>
    </w:p>
    <w:p w:rsidR="00992F35" w:rsidRPr="00841842" w:rsidRDefault="00992F35" w:rsidP="00992F35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841842">
        <w:rPr>
          <w:rFonts w:asciiTheme="majorEastAsia" w:eastAsiaTheme="majorEastAsia" w:hAnsiTheme="majorEastAsia" w:hint="eastAsia"/>
          <w:szCs w:val="21"/>
        </w:rPr>
        <w:t>登陆：</w:t>
      </w:r>
    </w:p>
    <w:p w:rsidR="00992F35" w:rsidRPr="00841842" w:rsidRDefault="00992F35" w:rsidP="00992F35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41842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25018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35" w:rsidRPr="00841842" w:rsidRDefault="00992F35" w:rsidP="00992F35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41842">
        <w:rPr>
          <w:rFonts w:asciiTheme="majorEastAsia" w:eastAsiaTheme="majorEastAsia" w:hAnsiTheme="majorEastAsia" w:hint="eastAsia"/>
          <w:szCs w:val="21"/>
        </w:rPr>
        <w:t>通过本机获取随机短信码后进行登录；</w:t>
      </w:r>
    </w:p>
    <w:p w:rsidR="00992F35" w:rsidRDefault="00992F35" w:rsidP="00992F35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841842">
        <w:rPr>
          <w:rFonts w:asciiTheme="majorEastAsia" w:eastAsiaTheme="majorEastAsia" w:hAnsiTheme="majorEastAsia" w:hint="eastAsia"/>
          <w:szCs w:val="21"/>
        </w:rPr>
        <w:t>进入商品，进行信息补录：</w:t>
      </w:r>
    </w:p>
    <w:p w:rsidR="00CC5F31" w:rsidRPr="00CC5F31" w:rsidRDefault="00CC5F31" w:rsidP="00CC5F31">
      <w:pPr>
        <w:widowControl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可发送短信或直接进入链接地址查询是否已实名。</w:t>
      </w:r>
    </w:p>
    <w:p w:rsidR="00992F35" w:rsidRPr="00841842" w:rsidRDefault="00992F35" w:rsidP="00992F35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FA1AB0" w:rsidRPr="00FA1AB0" w:rsidRDefault="00CF627E" w:rsidP="00FA1AB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/>
          <w:noProof/>
          <w:szCs w:val="21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189.5pt;margin-top:95.3pt;width:24.9pt;height:15.25pt;z-index:251658240" fillcolor="#c0504d [3205]" strokecolor="#c00000" strokeweight="3pt">
            <v:shadow on="t" type="perspective" color="#622423 [1605]" opacity=".5" offset="1pt" offset2="-1pt"/>
          </v:shape>
        </w:pict>
      </w:r>
      <w:r w:rsidR="00992F35" w:rsidRPr="00841842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2337271" cy="1978270"/>
            <wp:effectExtent l="19050" t="0" r="587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596" cy="198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2F35" w:rsidRPr="00841842">
        <w:rPr>
          <w:rFonts w:asciiTheme="majorEastAsia" w:eastAsiaTheme="majorEastAsia" w:hAnsiTheme="majorEastAsia" w:hint="eastAsia"/>
          <w:noProof/>
          <w:szCs w:val="21"/>
        </w:rPr>
        <w:t xml:space="preserve">       </w:t>
      </w:r>
      <w:r w:rsidR="0049228D"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2416419" cy="2404845"/>
            <wp:effectExtent l="19050" t="0" r="2931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58" cy="240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35" w:rsidRPr="00841842" w:rsidRDefault="00992F35" w:rsidP="00992F35">
      <w:pPr>
        <w:widowControl/>
        <w:jc w:val="left"/>
        <w:rPr>
          <w:rFonts w:asciiTheme="majorEastAsia" w:eastAsiaTheme="majorEastAsia" w:hAnsiTheme="majorEastAsia"/>
          <w:noProof/>
          <w:szCs w:val="21"/>
        </w:rPr>
      </w:pPr>
    </w:p>
    <w:p w:rsidR="00992F35" w:rsidRPr="00841842" w:rsidRDefault="00992F35" w:rsidP="00992F35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noProof/>
          <w:szCs w:val="21"/>
        </w:rPr>
      </w:pPr>
      <w:r w:rsidRPr="00841842">
        <w:rPr>
          <w:rFonts w:asciiTheme="majorEastAsia" w:eastAsiaTheme="majorEastAsia" w:hAnsiTheme="majorEastAsia" w:hint="eastAsia"/>
          <w:noProof/>
          <w:szCs w:val="21"/>
        </w:rPr>
        <w:lastRenderedPageBreak/>
        <w:t>补录信息：</w:t>
      </w:r>
    </w:p>
    <w:p w:rsidR="00992F35" w:rsidRPr="00841842" w:rsidRDefault="00EE5800" w:rsidP="00992F35">
      <w:pPr>
        <w:widowControl/>
        <w:jc w:val="left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34870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7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C42" w:rsidRPr="00763C42" w:rsidRDefault="00D72BFE" w:rsidP="00763C42">
      <w:pPr>
        <w:pStyle w:val="a7"/>
        <w:widowControl/>
        <w:ind w:left="360" w:firstLineChars="0" w:firstLine="0"/>
        <w:jc w:val="lef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  <w:highlight w:val="yellow"/>
        </w:rPr>
        <w:t>务必</w:t>
      </w:r>
      <w:r w:rsidR="00763C42" w:rsidRPr="00763C42">
        <w:rPr>
          <w:rFonts w:asciiTheme="majorEastAsia" w:eastAsiaTheme="majorEastAsia" w:hAnsiTheme="majorEastAsia" w:hint="eastAsia"/>
          <w:color w:val="FF0000"/>
          <w:szCs w:val="21"/>
          <w:highlight w:val="yellow"/>
        </w:rPr>
        <w:t>在备注</w:t>
      </w:r>
      <w:r>
        <w:rPr>
          <w:rFonts w:asciiTheme="majorEastAsia" w:eastAsiaTheme="majorEastAsia" w:hAnsiTheme="majorEastAsia" w:hint="eastAsia"/>
          <w:color w:val="FF0000"/>
          <w:szCs w:val="21"/>
          <w:highlight w:val="yellow"/>
        </w:rPr>
        <w:t>中</w:t>
      </w:r>
      <w:r w:rsidR="00763C42" w:rsidRPr="00763C42">
        <w:rPr>
          <w:rFonts w:asciiTheme="majorEastAsia" w:eastAsiaTheme="majorEastAsia" w:hAnsiTheme="majorEastAsia" w:hint="eastAsia"/>
          <w:color w:val="FF0000"/>
          <w:szCs w:val="21"/>
          <w:highlight w:val="yellow"/>
        </w:rPr>
        <w:t>添入：单位全称（比如杭州海康</w:t>
      </w:r>
      <w:proofErr w:type="gramStart"/>
      <w:r w:rsidR="00763C42" w:rsidRPr="00763C42">
        <w:rPr>
          <w:rFonts w:asciiTheme="majorEastAsia" w:eastAsiaTheme="majorEastAsia" w:hAnsiTheme="majorEastAsia" w:hint="eastAsia"/>
          <w:color w:val="FF0000"/>
          <w:szCs w:val="21"/>
          <w:highlight w:val="yellow"/>
        </w:rPr>
        <w:t>威视数字</w:t>
      </w:r>
      <w:proofErr w:type="gramEnd"/>
      <w:r w:rsidR="00763C42" w:rsidRPr="00763C42">
        <w:rPr>
          <w:rFonts w:asciiTheme="majorEastAsia" w:eastAsiaTheme="majorEastAsia" w:hAnsiTheme="majorEastAsia" w:hint="eastAsia"/>
          <w:color w:val="FF0000"/>
          <w:szCs w:val="21"/>
          <w:highlight w:val="yellow"/>
        </w:rPr>
        <w:t>技术股份有限公司）</w:t>
      </w:r>
    </w:p>
    <w:p w:rsidR="00992F35" w:rsidRDefault="00992F35" w:rsidP="00992F35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841842">
        <w:rPr>
          <w:rFonts w:asciiTheme="majorEastAsia" w:eastAsiaTheme="majorEastAsia" w:hAnsiTheme="majorEastAsia" w:hint="eastAsia"/>
          <w:szCs w:val="21"/>
        </w:rPr>
        <w:t>实名登记（上传三张实名制照片</w:t>
      </w:r>
      <w:r w:rsidR="008F68FC" w:rsidRPr="00841842">
        <w:rPr>
          <w:rFonts w:asciiTheme="majorEastAsia" w:eastAsiaTheme="majorEastAsia" w:hAnsiTheme="majorEastAsia" w:hint="eastAsia"/>
          <w:szCs w:val="21"/>
        </w:rPr>
        <w:t>，护照或签证选填</w:t>
      </w:r>
      <w:r w:rsidRPr="00841842">
        <w:rPr>
          <w:rFonts w:asciiTheme="majorEastAsia" w:eastAsiaTheme="majorEastAsia" w:hAnsiTheme="majorEastAsia" w:hint="eastAsia"/>
          <w:szCs w:val="21"/>
        </w:rPr>
        <w:t>）：</w:t>
      </w:r>
    </w:p>
    <w:p w:rsidR="00763C42" w:rsidRPr="00763C42" w:rsidRDefault="00763C42" w:rsidP="00763C42">
      <w:pPr>
        <w:widowControl/>
        <w:jc w:val="left"/>
        <w:rPr>
          <w:rFonts w:asciiTheme="majorEastAsia" w:eastAsiaTheme="majorEastAsia" w:hAnsiTheme="majorEastAsia"/>
          <w:szCs w:val="21"/>
        </w:rPr>
      </w:pPr>
      <w:bookmarkStart w:id="0" w:name="_GoBack"/>
      <w:bookmarkEnd w:id="0"/>
    </w:p>
    <w:p w:rsidR="00992F35" w:rsidRPr="00841842" w:rsidRDefault="00992F35" w:rsidP="00992F35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41842"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4310" cy="471244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F35" w:rsidRPr="00841842" w:rsidRDefault="00992F35" w:rsidP="00992F35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841842">
        <w:rPr>
          <w:rFonts w:asciiTheme="majorEastAsia" w:eastAsiaTheme="majorEastAsia" w:hAnsiTheme="majorEastAsia" w:hint="eastAsia"/>
          <w:szCs w:val="21"/>
        </w:rPr>
        <w:t>提交补录完成：</w:t>
      </w:r>
    </w:p>
    <w:p w:rsidR="00992F35" w:rsidRPr="00841842" w:rsidRDefault="008F68FC" w:rsidP="00992F35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41842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4693627" cy="238483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237" cy="238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FC" w:rsidRPr="00841842" w:rsidRDefault="008F68FC" w:rsidP="00992F35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41842">
        <w:rPr>
          <w:rFonts w:asciiTheme="majorEastAsia" w:eastAsiaTheme="majorEastAsia" w:hAnsiTheme="majorEastAsia" w:hint="eastAsia"/>
          <w:szCs w:val="21"/>
        </w:rPr>
        <w:t>手机WAP版：</w:t>
      </w:r>
    </w:p>
    <w:p w:rsidR="008F68FC" w:rsidRPr="00841842" w:rsidRDefault="008F68FC" w:rsidP="00992F35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41842">
        <w:rPr>
          <w:rFonts w:asciiTheme="majorEastAsia" w:eastAsiaTheme="majorEastAsia" w:hAnsiTheme="majorEastAsia" w:hint="eastAsia"/>
          <w:szCs w:val="21"/>
        </w:rPr>
        <w:t>登陆界面与PC版有差别，其他流程参照PC版。编辑短信551至10001，获取服务码进行登录。</w:t>
      </w:r>
    </w:p>
    <w:p w:rsidR="008F68FC" w:rsidRPr="00841842" w:rsidRDefault="008F68FC" w:rsidP="00992F35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41842">
        <w:rPr>
          <w:rFonts w:asciiTheme="majorEastAsia" w:eastAsiaTheme="majorEastAsia" w:hAnsiTheme="majorEastAsia" w:hint="eastAsia"/>
          <w:noProof/>
          <w:szCs w:val="21"/>
        </w:rPr>
        <w:lastRenderedPageBreak/>
        <w:drawing>
          <wp:inline distT="0" distB="0" distL="0" distR="0">
            <wp:extent cx="3346106" cy="3191607"/>
            <wp:effectExtent l="19050" t="0" r="669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922" cy="319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FC" w:rsidRPr="008F68FC" w:rsidRDefault="008F68FC" w:rsidP="008F68FC">
      <w:pPr>
        <w:widowControl/>
        <w:jc w:val="left"/>
      </w:pPr>
      <w:r>
        <w:rPr>
          <w:noProof/>
        </w:rPr>
        <w:drawing>
          <wp:inline distT="0" distB="0" distL="0" distR="0">
            <wp:extent cx="2619577" cy="3567584"/>
            <wp:effectExtent l="19050" t="0" r="9323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512" cy="356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8FC" w:rsidRPr="008F68FC" w:rsidSect="00B33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27E" w:rsidRDefault="00CF627E" w:rsidP="00992F35">
      <w:r>
        <w:separator/>
      </w:r>
    </w:p>
  </w:endnote>
  <w:endnote w:type="continuationSeparator" w:id="0">
    <w:p w:rsidR="00CF627E" w:rsidRDefault="00CF627E" w:rsidP="00992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27E" w:rsidRDefault="00CF627E" w:rsidP="00992F35">
      <w:r>
        <w:separator/>
      </w:r>
    </w:p>
  </w:footnote>
  <w:footnote w:type="continuationSeparator" w:id="0">
    <w:p w:rsidR="00CF627E" w:rsidRDefault="00CF627E" w:rsidP="00992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096F"/>
    <w:multiLevelType w:val="hybridMultilevel"/>
    <w:tmpl w:val="31C6083C"/>
    <w:lvl w:ilvl="0" w:tplc="B418A8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79347F"/>
    <w:multiLevelType w:val="hybridMultilevel"/>
    <w:tmpl w:val="5498AD3E"/>
    <w:lvl w:ilvl="0" w:tplc="B17C53E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6729"/>
    <w:rsid w:val="001600FB"/>
    <w:rsid w:val="001F6B89"/>
    <w:rsid w:val="00211625"/>
    <w:rsid w:val="002462D7"/>
    <w:rsid w:val="002A3408"/>
    <w:rsid w:val="002F664A"/>
    <w:rsid w:val="00353F1A"/>
    <w:rsid w:val="00417418"/>
    <w:rsid w:val="0049228D"/>
    <w:rsid w:val="0049785F"/>
    <w:rsid w:val="00596729"/>
    <w:rsid w:val="00763C42"/>
    <w:rsid w:val="007E6997"/>
    <w:rsid w:val="00841842"/>
    <w:rsid w:val="008B6304"/>
    <w:rsid w:val="008F68FC"/>
    <w:rsid w:val="00992F35"/>
    <w:rsid w:val="009C4670"/>
    <w:rsid w:val="00AE4016"/>
    <w:rsid w:val="00B33B40"/>
    <w:rsid w:val="00C661D1"/>
    <w:rsid w:val="00CC5F31"/>
    <w:rsid w:val="00CF627E"/>
    <w:rsid w:val="00D72BFE"/>
    <w:rsid w:val="00EE5800"/>
    <w:rsid w:val="00FA1AB0"/>
    <w:rsid w:val="00FD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7E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7E61"/>
    <w:rPr>
      <w:sz w:val="18"/>
      <w:szCs w:val="18"/>
    </w:rPr>
  </w:style>
  <w:style w:type="character" w:styleId="a4">
    <w:name w:val="Hyperlink"/>
    <w:basedOn w:val="a0"/>
    <w:uiPriority w:val="99"/>
    <w:unhideWhenUsed/>
    <w:rsid w:val="00FD7E61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992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92F3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92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92F35"/>
    <w:rPr>
      <w:sz w:val="18"/>
      <w:szCs w:val="18"/>
    </w:rPr>
  </w:style>
  <w:style w:type="paragraph" w:styleId="a7">
    <w:name w:val="List Paragraph"/>
    <w:basedOn w:val="a"/>
    <w:uiPriority w:val="34"/>
    <w:qFormat/>
    <w:rsid w:val="00992F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j.189.cn/zjpr/mini/login/index.html?truenexturl=zjpr/mini/mini_tongyong/mini_index.html?parentid=31140229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apzj.189.cn/mini/minilogin/mini_login.whtml?nextUrl=http://wapzj.189.cn/mini/minihome/mini_index.whtml?parentid=33156336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kup\&#26700;&#38754;\Mini&#21381;&#36164;&#26009;\&#26477;&#24030;&#30005;&#20449;mini&#21381;\&#26477;&#24030;&#30005;&#20449;mini&#21381;&#32593;&#22336;&#20837;&#2147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杭州电信mini厅网址入口</Template>
  <TotalTime>164</TotalTime>
  <Pages>1</Pages>
  <Words>121</Words>
  <Characters>696</Characters>
  <Application>Microsoft Office Word</Application>
  <DocSecurity>0</DocSecurity>
  <Lines>5</Lines>
  <Paragraphs>1</Paragraphs>
  <ScaleCrop>false</ScaleCrop>
  <Company>hz10000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来赟</dc:creator>
  <cp:keywords/>
  <dc:description/>
  <cp:lastModifiedBy>admin</cp:lastModifiedBy>
  <cp:revision>12</cp:revision>
  <dcterms:created xsi:type="dcterms:W3CDTF">2016-07-27T03:32:00Z</dcterms:created>
  <dcterms:modified xsi:type="dcterms:W3CDTF">2016-08-05T09:14:00Z</dcterms:modified>
</cp:coreProperties>
</file>